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D0D0D" w:themeColor="text1" w:themeTint="F2"/>
  <w:body>
    <w:p w14:paraId="1972F5FB" w14:textId="14DCFB4C" w:rsidR="0054682B" w:rsidRPr="00BA3A49" w:rsidRDefault="0054682B" w:rsidP="00CE6DC5">
      <w:pPr>
        <w:tabs>
          <w:tab w:val="left" w:pos="1695"/>
        </w:tabs>
        <w:spacing w:after="0"/>
        <w:rPr>
          <w:color w:val="F2F2F2" w:themeColor="background1" w:themeShade="F2"/>
        </w:rPr>
      </w:pPr>
      <w:r w:rsidRPr="00BA3A49">
        <w:rPr>
          <w:noProof/>
          <w:color w:val="F2F2F2" w:themeColor="background1" w:themeShade="F2"/>
        </w:rPr>
        <w:drawing>
          <wp:anchor distT="0" distB="0" distL="114300" distR="114300" simplePos="0" relativeHeight="251659264" behindDoc="1" locked="1" layoutInCell="1" allowOverlap="1" wp14:anchorId="5941E969" wp14:editId="18C16DBA">
            <wp:simplePos x="0" y="0"/>
            <wp:positionH relativeFrom="margin">
              <wp:align>right</wp:align>
            </wp:positionH>
            <wp:positionV relativeFrom="paragraph">
              <wp:posOffset>-219075</wp:posOffset>
            </wp:positionV>
            <wp:extent cx="7155180" cy="9742805"/>
            <wp:effectExtent l="0" t="0" r="7620" b="0"/>
            <wp:wrapNone/>
            <wp:docPr id="3" name="Graphic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974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DC5" w:rsidRPr="00BA3A49">
        <w:rPr>
          <w:color w:val="F2F2F2" w:themeColor="background1" w:themeShade="F2"/>
        </w:rPr>
        <w:tab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BA3A49" w:rsidRPr="00BA3A49" w14:paraId="0A4057E8" w14:textId="77777777" w:rsidTr="0054682B">
        <w:trPr>
          <w:trHeight w:val="3969"/>
        </w:trPr>
        <w:tc>
          <w:tcPr>
            <w:tcW w:w="3600" w:type="dxa"/>
            <w:vAlign w:val="center"/>
          </w:tcPr>
          <w:p w14:paraId="6A536031" w14:textId="11AD9CB1" w:rsidR="0054682B" w:rsidRPr="00BA3A49" w:rsidRDefault="0054682B" w:rsidP="0054682B">
            <w:pPr>
              <w:tabs>
                <w:tab w:val="left" w:pos="990"/>
              </w:tabs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720" w:type="dxa"/>
          </w:tcPr>
          <w:p w14:paraId="1B9E38FB" w14:textId="77777777" w:rsidR="0054682B" w:rsidRPr="00BA3A49" w:rsidRDefault="0054682B" w:rsidP="000C45FF">
            <w:pPr>
              <w:tabs>
                <w:tab w:val="left" w:pos="990"/>
              </w:tabs>
              <w:rPr>
                <w:color w:val="F2F2F2" w:themeColor="background1" w:themeShade="F2"/>
              </w:rPr>
            </w:pPr>
          </w:p>
        </w:tc>
        <w:tc>
          <w:tcPr>
            <w:tcW w:w="6470" w:type="dxa"/>
            <w:vMerge w:val="restart"/>
            <w:vAlign w:val="center"/>
          </w:tcPr>
          <w:p w14:paraId="1FFCAE5B" w14:textId="77777777" w:rsidR="0054682B" w:rsidRPr="00BA3A49" w:rsidRDefault="0054682B" w:rsidP="0054682B">
            <w:pPr>
              <w:pStyle w:val="Address"/>
              <w:rPr>
                <w:rFonts w:ascii="Arial Rounded MT Bold" w:hAnsi="Arial Rounded MT Bold"/>
                <w:color w:val="F2F2F2" w:themeColor="background1" w:themeShade="F2"/>
              </w:rPr>
            </w:pPr>
          </w:p>
          <w:p w14:paraId="5A4E4B01" w14:textId="77777777" w:rsidR="00CE6DC5" w:rsidRPr="00BA3A49" w:rsidRDefault="00CE6DC5" w:rsidP="00CE6DC5">
            <w:pPr>
              <w:pStyle w:val="Address"/>
              <w:rPr>
                <w:rFonts w:ascii="Arial Rounded MT Bold" w:hAnsi="Arial Rounded MT Bold"/>
                <w:b/>
                <w:bCs/>
                <w:color w:val="F2F2F2" w:themeColor="background1" w:themeShade="F2"/>
                <w:sz w:val="36"/>
                <w:szCs w:val="36"/>
              </w:rPr>
            </w:pPr>
          </w:p>
          <w:p w14:paraId="3F53575F" w14:textId="057450D9" w:rsidR="00CE6DC5" w:rsidRPr="00BA3A49" w:rsidRDefault="00CE6DC5" w:rsidP="00CE6DC5">
            <w:pPr>
              <w:pStyle w:val="Address"/>
              <w:rPr>
                <w:rFonts w:ascii="Arial Rounded MT Bold" w:hAnsi="Arial Rounded MT Bold"/>
                <w:b/>
                <w:bCs/>
                <w:color w:val="F2F2F2" w:themeColor="background1" w:themeShade="F2"/>
                <w:sz w:val="36"/>
                <w:szCs w:val="36"/>
              </w:rPr>
            </w:pPr>
            <w:r w:rsidRPr="00BA3A49">
              <w:rPr>
                <w:rFonts w:ascii="Arial Rounded MT Bold" w:eastAsia="Times New Roman" w:hAnsi="Arial Rounded MT Bold" w:cs="Arial"/>
                <w:color w:val="F2F2F2" w:themeColor="background1" w:themeShade="F2"/>
                <w:sz w:val="24"/>
                <w:szCs w:val="24"/>
                <w:bdr w:val="none" w:sz="0" w:space="0" w:color="auto" w:frame="1"/>
                <w:lang w:val="en-NG" w:eastAsia="en-NG"/>
              </w:rPr>
              <w:t>Highly motivated and results-oriented Freelance Software Engineer with 4 years of experience designing, developing, and implementing innovative software solutions. Proven ability to tackle complex problems, work independently, manage projects effectively, and deliver high-quality code within deadlines. Passionate about learning new technologies and collaborating effectively with clients. Seeking challenging freelance projects to leverage my skills and experience in contributing to impactful applications.</w:t>
            </w:r>
          </w:p>
          <w:p w14:paraId="0F94A759" w14:textId="6D75127E" w:rsidR="0054682B" w:rsidRPr="00BA3A49" w:rsidRDefault="0054682B" w:rsidP="0054682B">
            <w:pPr>
              <w:rPr>
                <w:rFonts w:ascii="Arial Rounded MT Bold" w:hAnsi="Arial Rounded MT Bold"/>
                <w:color w:val="F2F2F2" w:themeColor="background1" w:themeShade="F2"/>
              </w:rPr>
            </w:pPr>
          </w:p>
          <w:p w14:paraId="24B12052" w14:textId="77777777" w:rsidR="00CE6DC5" w:rsidRPr="00BA3A49" w:rsidRDefault="00CE6DC5" w:rsidP="00CE6DC5">
            <w:pPr>
              <w:spacing w:after="0" w:line="420" w:lineRule="atLeast"/>
              <w:rPr>
                <w:rFonts w:ascii="Arial Rounded MT Bold" w:eastAsia="Times New Roman" w:hAnsi="Arial Rounded MT Bold" w:cs="Arial"/>
                <w:color w:val="F2F2F2" w:themeColor="background1" w:themeShade="F2"/>
                <w:sz w:val="44"/>
                <w:szCs w:val="44"/>
                <w:lang w:val="en-NG" w:eastAsia="en-NG"/>
              </w:rPr>
            </w:pPr>
            <w:r w:rsidRPr="00BA3A49">
              <w:rPr>
                <w:rFonts w:ascii="Arial Rounded MT Bold" w:eastAsia="Times New Roman" w:hAnsi="Arial Rounded MT Bold" w:cs="Arial"/>
                <w:b/>
                <w:bCs/>
                <w:color w:val="F2F2F2" w:themeColor="background1" w:themeShade="F2"/>
                <w:sz w:val="44"/>
                <w:szCs w:val="44"/>
                <w:bdr w:val="none" w:sz="0" w:space="0" w:color="auto" w:frame="1"/>
                <w:lang w:val="en-NG" w:eastAsia="en-NG"/>
              </w:rPr>
              <w:t>Skills</w:t>
            </w:r>
          </w:p>
          <w:p w14:paraId="12D7B12B" w14:textId="77777777" w:rsidR="00BA3A49" w:rsidRPr="00BA3A49" w:rsidRDefault="00CE6DC5" w:rsidP="00CE6DC5">
            <w:pPr>
              <w:spacing w:after="0" w:line="420" w:lineRule="atLeast"/>
              <w:rPr>
                <w:rFonts w:ascii="Arial Rounded MT Bold" w:eastAsia="Times New Roman" w:hAnsi="Arial Rounded MT Bold" w:cs="Arial"/>
                <w:b/>
                <w:bCs/>
                <w:color w:val="F2F2F2" w:themeColor="background1" w:themeShade="F2"/>
                <w:sz w:val="24"/>
                <w:szCs w:val="24"/>
                <w:bdr w:val="none" w:sz="0" w:space="0" w:color="auto" w:frame="1"/>
                <w:lang w:val="en-NG" w:eastAsia="en-NG"/>
              </w:rPr>
            </w:pPr>
            <w:r w:rsidRPr="00BA3A49">
              <w:rPr>
                <w:rFonts w:ascii="Arial Rounded MT Bold" w:eastAsia="Times New Roman" w:hAnsi="Arial Rounded MT Bold" w:cs="Arial"/>
                <w:b/>
                <w:bCs/>
                <w:color w:val="F2F2F2" w:themeColor="background1" w:themeShade="F2"/>
                <w:sz w:val="24"/>
                <w:szCs w:val="24"/>
                <w:bdr w:val="none" w:sz="0" w:space="0" w:color="auto" w:frame="1"/>
                <w:lang w:val="en-NG" w:eastAsia="en-NG"/>
              </w:rPr>
              <w:t>Mobile Development:</w:t>
            </w:r>
            <w:r w:rsidRPr="00BA3A49">
              <w:rPr>
                <w:rFonts w:ascii="Arial Rounded MT Bold" w:eastAsia="Times New Roman" w:hAnsi="Arial Rounded MT Bold" w:cs="Arial"/>
                <w:color w:val="F2F2F2" w:themeColor="background1" w:themeShade="F2"/>
                <w:sz w:val="24"/>
                <w:szCs w:val="24"/>
                <w:bdr w:val="none" w:sz="0" w:space="0" w:color="auto" w:frame="1"/>
                <w:lang w:val="en-NG" w:eastAsia="en-NG"/>
              </w:rPr>
              <w:t xml:space="preserve"> Flutter (Cross-Platform Mobile App Development)</w:t>
            </w:r>
            <w:r w:rsidRPr="00BA3A49">
              <w:rPr>
                <w:rFonts w:ascii="Arial Rounded MT Bold" w:eastAsia="Times New Roman" w:hAnsi="Arial Rounded MT Bold" w:cs="Arial"/>
                <w:color w:val="F2F2F2" w:themeColor="background1" w:themeShade="F2"/>
                <w:sz w:val="24"/>
                <w:szCs w:val="24"/>
                <w:lang w:val="en-NG" w:eastAsia="en-NG"/>
              </w:rPr>
              <w:t xml:space="preserve">, </w:t>
            </w:r>
            <w:r w:rsidRPr="00BA3A49">
              <w:rPr>
                <w:rFonts w:ascii="Arial Rounded MT Bold" w:eastAsia="Times New Roman" w:hAnsi="Arial Rounded MT Bold" w:cs="Arial"/>
                <w:b/>
                <w:bCs/>
                <w:color w:val="F2F2F2" w:themeColor="background1" w:themeShade="F2"/>
                <w:sz w:val="24"/>
                <w:szCs w:val="24"/>
                <w:bdr w:val="none" w:sz="0" w:space="0" w:color="auto" w:frame="1"/>
                <w:lang w:val="en-NG" w:eastAsia="en-NG"/>
              </w:rPr>
              <w:t>Web Development:</w:t>
            </w:r>
            <w:r w:rsidRPr="00BA3A49">
              <w:rPr>
                <w:rFonts w:ascii="Arial Rounded MT Bold" w:eastAsia="Times New Roman" w:hAnsi="Arial Rounded MT Bold" w:cs="Arial"/>
                <w:color w:val="F2F2F2" w:themeColor="background1" w:themeShade="F2"/>
                <w:sz w:val="24"/>
                <w:szCs w:val="24"/>
                <w:bdr w:val="none" w:sz="0" w:space="0" w:color="auto" w:frame="1"/>
                <w:lang w:val="en-NG" w:eastAsia="en-NG"/>
              </w:rPr>
              <w:t xml:space="preserve"> JavaScript (ES6+), React, </w:t>
            </w:r>
            <w:proofErr w:type="spellStart"/>
            <w:r w:rsidR="00BA3A49" w:rsidRPr="00BA3A49">
              <w:rPr>
                <w:rFonts w:ascii="Arial Rounded MT Bold" w:eastAsia="Times New Roman" w:hAnsi="Arial Rounded MT Bold" w:cs="Arial"/>
                <w:color w:val="F2F2F2" w:themeColor="background1" w:themeShade="F2"/>
                <w:sz w:val="24"/>
                <w:szCs w:val="24"/>
                <w:bdr w:val="none" w:sz="0" w:space="0" w:color="auto" w:frame="1"/>
                <w:lang w:val="en-NG" w:eastAsia="en-NG"/>
              </w:rPr>
              <w:t>NextJs</w:t>
            </w:r>
            <w:proofErr w:type="spellEnd"/>
            <w:r w:rsidRPr="00BA3A49">
              <w:rPr>
                <w:rFonts w:ascii="Arial Rounded MT Bold" w:eastAsia="Times New Roman" w:hAnsi="Arial Rounded MT Bold" w:cs="Arial"/>
                <w:color w:val="F2F2F2" w:themeColor="background1" w:themeShade="F2"/>
                <w:sz w:val="24"/>
                <w:szCs w:val="24"/>
                <w:bdr w:val="none" w:sz="0" w:space="0" w:color="auto" w:frame="1"/>
                <w:lang w:val="en-NG" w:eastAsia="en-NG"/>
              </w:rPr>
              <w:t>, HTML5, CSS3</w:t>
            </w:r>
            <w:r w:rsidRPr="00BA3A49">
              <w:rPr>
                <w:rFonts w:ascii="Arial Rounded MT Bold" w:eastAsia="Times New Roman" w:hAnsi="Arial Rounded MT Bold" w:cs="Arial"/>
                <w:color w:val="F2F2F2" w:themeColor="background1" w:themeShade="F2"/>
                <w:sz w:val="24"/>
                <w:szCs w:val="24"/>
                <w:lang w:val="en-NG" w:eastAsia="en-NG"/>
              </w:rPr>
              <w:t xml:space="preserve">, </w:t>
            </w:r>
          </w:p>
          <w:p w14:paraId="649A8BF0" w14:textId="77777777" w:rsidR="00BA3A49" w:rsidRPr="00BA3A49" w:rsidRDefault="00CE6DC5" w:rsidP="00CE6DC5">
            <w:pPr>
              <w:spacing w:after="0" w:line="420" w:lineRule="atLeast"/>
              <w:rPr>
                <w:rFonts w:ascii="Arial Rounded MT Bold" w:eastAsia="Times New Roman" w:hAnsi="Arial Rounded MT Bold" w:cs="Arial"/>
                <w:color w:val="F2F2F2" w:themeColor="background1" w:themeShade="F2"/>
                <w:sz w:val="24"/>
                <w:szCs w:val="24"/>
                <w:lang w:val="en-NG" w:eastAsia="en-NG"/>
              </w:rPr>
            </w:pPr>
            <w:r w:rsidRPr="00BA3A49">
              <w:rPr>
                <w:rFonts w:ascii="Arial Rounded MT Bold" w:eastAsia="Times New Roman" w:hAnsi="Arial Rounded MT Bold" w:cs="Arial"/>
                <w:b/>
                <w:bCs/>
                <w:color w:val="F2F2F2" w:themeColor="background1" w:themeShade="F2"/>
                <w:sz w:val="24"/>
                <w:szCs w:val="24"/>
                <w:bdr w:val="none" w:sz="0" w:space="0" w:color="auto" w:frame="1"/>
                <w:lang w:val="en-NG" w:eastAsia="en-NG"/>
              </w:rPr>
              <w:t>UI/UX Design:</w:t>
            </w:r>
            <w:r w:rsidRPr="00BA3A49">
              <w:rPr>
                <w:rFonts w:ascii="Arial Rounded MT Bold" w:eastAsia="Times New Roman" w:hAnsi="Arial Rounded MT Bold" w:cs="Arial"/>
                <w:color w:val="F2F2F2" w:themeColor="background1" w:themeShade="F2"/>
                <w:sz w:val="24"/>
                <w:szCs w:val="24"/>
                <w:bdr w:val="none" w:sz="0" w:space="0" w:color="auto" w:frame="1"/>
                <w:lang w:val="en-NG" w:eastAsia="en-NG"/>
              </w:rPr>
              <w:t xml:space="preserve"> UI Design principles, Figma (or similar tool)</w:t>
            </w:r>
            <w:r w:rsidRPr="00BA3A49">
              <w:rPr>
                <w:rFonts w:ascii="Arial Rounded MT Bold" w:eastAsia="Times New Roman" w:hAnsi="Arial Rounded MT Bold" w:cs="Arial"/>
                <w:color w:val="F2F2F2" w:themeColor="background1" w:themeShade="F2"/>
                <w:sz w:val="24"/>
                <w:szCs w:val="24"/>
                <w:lang w:val="en-NG" w:eastAsia="en-NG"/>
              </w:rPr>
              <w:t xml:space="preserve">, </w:t>
            </w:r>
          </w:p>
          <w:p w14:paraId="775928D9" w14:textId="77B48D38" w:rsidR="00BA3A49" w:rsidRPr="00BA3A49" w:rsidRDefault="00CE6DC5" w:rsidP="00CE6DC5">
            <w:pPr>
              <w:spacing w:after="0" w:line="420" w:lineRule="atLeast"/>
              <w:rPr>
                <w:rFonts w:ascii="Arial Rounded MT Bold" w:eastAsia="Times New Roman" w:hAnsi="Arial Rounded MT Bold" w:cs="Arial"/>
                <w:color w:val="F2F2F2" w:themeColor="background1" w:themeShade="F2"/>
                <w:sz w:val="24"/>
                <w:szCs w:val="24"/>
                <w:lang w:val="en-NG" w:eastAsia="en-NG"/>
              </w:rPr>
            </w:pPr>
            <w:r w:rsidRPr="00BA3A49">
              <w:rPr>
                <w:rFonts w:ascii="Arial Rounded MT Bold" w:eastAsia="Times New Roman" w:hAnsi="Arial Rounded MT Bold" w:cs="Arial"/>
                <w:b/>
                <w:bCs/>
                <w:color w:val="F2F2F2" w:themeColor="background1" w:themeShade="F2"/>
                <w:sz w:val="24"/>
                <w:szCs w:val="24"/>
                <w:bdr w:val="none" w:sz="0" w:space="0" w:color="auto" w:frame="1"/>
                <w:lang w:val="en-NG" w:eastAsia="en-NG"/>
              </w:rPr>
              <w:t>Content Management Systems (CMS):</w:t>
            </w:r>
            <w:r w:rsidRPr="00BA3A49">
              <w:rPr>
                <w:rFonts w:ascii="Arial Rounded MT Bold" w:eastAsia="Times New Roman" w:hAnsi="Arial Rounded MT Bold" w:cs="Arial"/>
                <w:color w:val="F2F2F2" w:themeColor="background1" w:themeShade="F2"/>
                <w:sz w:val="24"/>
                <w:szCs w:val="24"/>
                <w:bdr w:val="none" w:sz="0" w:space="0" w:color="auto" w:frame="1"/>
                <w:lang w:val="en-NG" w:eastAsia="en-NG"/>
              </w:rPr>
              <w:t xml:space="preserve"> WordPress</w:t>
            </w:r>
            <w:r w:rsidRPr="00BA3A49">
              <w:rPr>
                <w:rFonts w:ascii="Arial Rounded MT Bold" w:eastAsia="Times New Roman" w:hAnsi="Arial Rounded MT Bold" w:cs="Arial"/>
                <w:color w:val="F2F2F2" w:themeColor="background1" w:themeShade="F2"/>
                <w:sz w:val="24"/>
                <w:szCs w:val="24"/>
                <w:lang w:val="en-NG" w:eastAsia="en-NG"/>
              </w:rPr>
              <w:t xml:space="preserve">, </w:t>
            </w:r>
            <w:r w:rsidRPr="00BA3A49">
              <w:rPr>
                <w:rFonts w:ascii="Arial Rounded MT Bold" w:eastAsia="Times New Roman" w:hAnsi="Arial Rounded MT Bold" w:cs="Arial"/>
                <w:b/>
                <w:bCs/>
                <w:color w:val="F2F2F2" w:themeColor="background1" w:themeShade="F2"/>
                <w:sz w:val="24"/>
                <w:szCs w:val="24"/>
                <w:bdr w:val="none" w:sz="0" w:space="0" w:color="auto" w:frame="1"/>
                <w:lang w:val="en-NG" w:eastAsia="en-NG"/>
              </w:rPr>
              <w:t>Web Design Tools:</w:t>
            </w:r>
            <w:r w:rsidRPr="00BA3A49">
              <w:rPr>
                <w:rFonts w:ascii="Arial Rounded MT Bold" w:eastAsia="Times New Roman" w:hAnsi="Arial Rounded MT Bold" w:cs="Arial"/>
                <w:color w:val="F2F2F2" w:themeColor="background1" w:themeShade="F2"/>
                <w:sz w:val="24"/>
                <w:szCs w:val="24"/>
                <w:bdr w:val="none" w:sz="0" w:space="0" w:color="auto" w:frame="1"/>
                <w:lang w:val="en-NG" w:eastAsia="en-NG"/>
              </w:rPr>
              <w:t xml:space="preserve"> Webflow</w:t>
            </w:r>
            <w:r w:rsidRPr="00BA3A49">
              <w:rPr>
                <w:rFonts w:ascii="Arial Rounded MT Bold" w:eastAsia="Times New Roman" w:hAnsi="Arial Rounded MT Bold" w:cs="Arial"/>
                <w:color w:val="F2F2F2" w:themeColor="background1" w:themeShade="F2"/>
                <w:sz w:val="24"/>
                <w:szCs w:val="24"/>
                <w:lang w:val="en-NG" w:eastAsia="en-NG"/>
              </w:rPr>
              <w:t xml:space="preserve">, </w:t>
            </w:r>
          </w:p>
          <w:p w14:paraId="78C00CD6" w14:textId="41807018" w:rsidR="00CE6DC5" w:rsidRPr="00BA3A49" w:rsidRDefault="00CE6DC5" w:rsidP="00CE6DC5">
            <w:pPr>
              <w:spacing w:after="0" w:line="420" w:lineRule="atLeast"/>
              <w:rPr>
                <w:rFonts w:ascii="Arial Rounded MT Bold" w:hAnsi="Arial Rounded MT Bold"/>
                <w:color w:val="F2F2F2" w:themeColor="background1" w:themeShade="F2"/>
              </w:rPr>
            </w:pPr>
            <w:r w:rsidRPr="00BA3A49">
              <w:rPr>
                <w:rFonts w:ascii="Arial Rounded MT Bold" w:eastAsia="Times New Roman" w:hAnsi="Arial Rounded MT Bold" w:cs="Arial"/>
                <w:b/>
                <w:bCs/>
                <w:color w:val="F2F2F2" w:themeColor="background1" w:themeShade="F2"/>
                <w:sz w:val="24"/>
                <w:szCs w:val="24"/>
                <w:bdr w:val="none" w:sz="0" w:space="0" w:color="auto" w:frame="1"/>
                <w:lang w:val="en-NG" w:eastAsia="en-NG"/>
              </w:rPr>
              <w:t>Data Analysis:</w:t>
            </w:r>
            <w:r w:rsidRPr="00BA3A49">
              <w:rPr>
                <w:rFonts w:ascii="Arial Rounded MT Bold" w:eastAsia="Times New Roman" w:hAnsi="Arial Rounded MT Bold" w:cs="Arial"/>
                <w:color w:val="F2F2F2" w:themeColor="background1" w:themeShade="F2"/>
                <w:sz w:val="24"/>
                <w:szCs w:val="24"/>
                <w:bdr w:val="none" w:sz="0" w:space="0" w:color="auto" w:frame="1"/>
                <w:lang w:val="en-NG" w:eastAsia="en-NG"/>
              </w:rPr>
              <w:t xml:space="preserve"> Microsoft Excel</w:t>
            </w:r>
          </w:p>
          <w:p w14:paraId="6E27DC6E" w14:textId="56B9CCCA" w:rsidR="0054682B" w:rsidRPr="00BA3A49" w:rsidRDefault="00CE6DC5" w:rsidP="0054682B">
            <w:pPr>
              <w:rPr>
                <w:rFonts w:ascii="Arial Rounded MT Bold" w:hAnsi="Arial Rounded MT Bold"/>
                <w:color w:val="F2F2F2" w:themeColor="background1" w:themeShade="F2"/>
              </w:rPr>
            </w:pPr>
            <w:r w:rsidRPr="00BA3A49">
              <w:rPr>
                <w:rFonts w:ascii="Arial Rounded MT Bold" w:hAnsi="Arial Rounded MT Bold"/>
                <w:noProof/>
                <w:color w:val="F2F2F2" w:themeColor="background1" w:themeShade="F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F24869" wp14:editId="10C43A15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172720</wp:posOffset>
                      </wp:positionV>
                      <wp:extent cx="4248150" cy="3590925"/>
                      <wp:effectExtent l="0" t="0" r="0" b="0"/>
                      <wp:wrapNone/>
                      <wp:docPr id="74848936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8150" cy="3590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1EA82C" w14:textId="2A9815F7" w:rsidR="00CE6DC5" w:rsidRPr="00BA3A49" w:rsidRDefault="00CE6DC5">
                                  <w:pP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BA3A49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Experience</w:t>
                                  </w:r>
                                </w:p>
                                <w:p w14:paraId="2043C877" w14:textId="77777777" w:rsidR="00CE6DC5" w:rsidRPr="00BA3A49" w:rsidRDefault="00CE6DC5" w:rsidP="00CE6DC5">
                                  <w:pPr>
                                    <w:spacing w:after="0" w:line="420" w:lineRule="atLeast"/>
                                    <w:rPr>
                                      <w:rFonts w:ascii="Arial Rounded MT Bold" w:eastAsia="Times New Roman" w:hAnsi="Arial Rounded MT Bold" w:cs="Arial"/>
                                      <w:color w:val="FFFFFF" w:themeColor="background1"/>
                                      <w:sz w:val="24"/>
                                      <w:szCs w:val="24"/>
                                      <w:bdr w:val="none" w:sz="0" w:space="0" w:color="auto" w:frame="1"/>
                                      <w:lang w:val="en-NG" w:eastAsia="en-NG"/>
                                    </w:rPr>
                                  </w:pPr>
                                  <w:r w:rsidRPr="00BA3A49">
                                    <w:rPr>
                                      <w:rFonts w:ascii="Arial Rounded MT Bold" w:eastAsia="Times New Roman" w:hAnsi="Arial Rounded MT Bold" w:cs="Arial"/>
                                      <w:color w:val="FFFFFF" w:themeColor="background1"/>
                                      <w:sz w:val="24"/>
                                      <w:szCs w:val="24"/>
                                      <w:bdr w:val="none" w:sz="0" w:space="0" w:color="auto" w:frame="1"/>
                                      <w:lang w:val="en-NG" w:eastAsia="en-NG"/>
                                    </w:rPr>
                                    <w:t>Developed a mobile application called Ajo (Freelance Project) to facilitate saving schemes amongst groups. Utilized Flutter for cross-platform development and implemented features for managing group contributions,</w:t>
                                  </w:r>
                                </w:p>
                                <w:p w14:paraId="451C0AF6" w14:textId="481672ED" w:rsidR="00CE6DC5" w:rsidRPr="00BA3A49" w:rsidRDefault="00CE6DC5" w:rsidP="00CE6DC5">
                                  <w:pPr>
                                    <w:spacing w:after="0" w:line="420" w:lineRule="atLeast"/>
                                    <w:rPr>
                                      <w:rFonts w:ascii="Arial Rounded MT Bold" w:eastAsia="Times New Roman" w:hAnsi="Arial Rounded MT Bold" w:cs="Arial"/>
                                      <w:color w:val="FFFFFF" w:themeColor="background1"/>
                                      <w:sz w:val="24"/>
                                      <w:szCs w:val="24"/>
                                      <w:bdr w:val="none" w:sz="0" w:space="0" w:color="auto" w:frame="1"/>
                                      <w:lang w:val="en-NG" w:eastAsia="en-NG"/>
                                    </w:rPr>
                                  </w:pPr>
                                  <w:r w:rsidRPr="00BA3A49">
                                    <w:rPr>
                                      <w:rFonts w:ascii="Arial Rounded MT Bold" w:eastAsia="Times New Roman" w:hAnsi="Arial Rounded MT Bold" w:cs="Arial"/>
                                      <w:color w:val="FFFFFF" w:themeColor="background1"/>
                                      <w:sz w:val="24"/>
                                      <w:szCs w:val="24"/>
                                      <w:bdr w:val="none" w:sz="0" w:space="0" w:color="auto" w:frame="1"/>
                                      <w:lang w:val="en-NG" w:eastAsia="en-NG"/>
                                    </w:rPr>
                                    <w:t xml:space="preserve"> tracking progress, and ensuring transparency</w:t>
                                  </w:r>
                                </w:p>
                                <w:p w14:paraId="175D69C3" w14:textId="77777777" w:rsidR="00CE6DC5" w:rsidRPr="00BA3A49" w:rsidRDefault="00CE6DC5" w:rsidP="00CE6DC5">
                                  <w:pPr>
                                    <w:spacing w:after="0" w:line="420" w:lineRule="atLeast"/>
                                    <w:rPr>
                                      <w:rFonts w:ascii="Arial Rounded MT Bold" w:eastAsia="Times New Roman" w:hAnsi="Arial Rounded MT Bold" w:cs="Arial"/>
                                      <w:color w:val="FFFFFF" w:themeColor="background1"/>
                                      <w:sz w:val="24"/>
                                      <w:szCs w:val="24"/>
                                      <w:lang w:val="en-NG" w:eastAsia="en-NG"/>
                                    </w:rPr>
                                  </w:pPr>
                                </w:p>
                                <w:p w14:paraId="5FDD67D1" w14:textId="73C0AB81" w:rsidR="00CE6DC5" w:rsidRPr="00BA3A49" w:rsidRDefault="00CE6DC5" w:rsidP="00CE6DC5">
                                  <w:pPr>
                                    <w:spacing w:after="0" w:line="420" w:lineRule="atLeast"/>
                                    <w:rPr>
                                      <w:rFonts w:ascii="Arial Rounded MT Bold" w:eastAsia="Times New Roman" w:hAnsi="Arial Rounded MT Bold" w:cs="Arial"/>
                                      <w:color w:val="FFFFFF" w:themeColor="background1"/>
                                      <w:sz w:val="24"/>
                                      <w:szCs w:val="24"/>
                                      <w:lang w:val="en-NG" w:eastAsia="en-NG"/>
                                    </w:rPr>
                                  </w:pPr>
                                  <w:r w:rsidRPr="00BA3A49">
                                    <w:rPr>
                                      <w:rFonts w:ascii="Arial Rounded MT Bold" w:eastAsia="Times New Roman" w:hAnsi="Arial Rounded MT Bold" w:cs="Arial"/>
                                      <w:color w:val="FFFFFF" w:themeColor="background1"/>
                                      <w:sz w:val="24"/>
                                      <w:szCs w:val="24"/>
                                      <w:bdr w:val="none" w:sz="0" w:space="0" w:color="auto" w:frame="1"/>
                                      <w:lang w:val="en-NG" w:eastAsia="en-NG"/>
                                    </w:rPr>
                                    <w:t>Designed and built a web-based farm management system for Agric World Ltd (Freelance Project). Utilized python to create functionalities for tracking crops, managing inventory, and generating reports.</w:t>
                                  </w:r>
                                  <w:r w:rsidR="00BA3A49" w:rsidRPr="00BA3A49">
                                    <w:rPr>
                                      <w:rFonts w:ascii="Arial Rounded MT Bold" w:eastAsia="Times New Roman" w:hAnsi="Arial Rounded MT Bold" w:cs="Arial"/>
                                      <w:color w:val="FFFFFF" w:themeColor="background1"/>
                                      <w:sz w:val="24"/>
                                      <w:szCs w:val="24"/>
                                      <w:bdr w:val="none" w:sz="0" w:space="0" w:color="auto" w:frame="1"/>
                                      <w:lang w:val="en-NG" w:eastAsia="en-NG"/>
                                    </w:rPr>
                                    <w:t xml:space="preserve"> And others</w:t>
                                  </w:r>
                                </w:p>
                                <w:p w14:paraId="450C3FE2" w14:textId="77777777" w:rsidR="00CE6DC5" w:rsidRPr="00BA3A49" w:rsidRDefault="00CE6DC5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F248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pt;margin-top:13.6pt;width:334.5pt;height:28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" filled="f" stroked="f" strokeweight=".5pt">
                      <v:textbox>
                        <w:txbxContent>
                          <w:p w14:paraId="761EA82C" w14:textId="2A9815F7" w:rsidR="00CE6DC5" w:rsidRPr="00BA3A49" w:rsidRDefault="00CE6DC5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BA3A49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Experience</w:t>
                            </w:r>
                          </w:p>
                          <w:p w14:paraId="2043C877" w14:textId="77777777" w:rsidR="00CE6DC5" w:rsidRPr="00BA3A49" w:rsidRDefault="00CE6DC5" w:rsidP="00CE6DC5">
                            <w:pPr>
                              <w:spacing w:after="0" w:line="420" w:lineRule="atLeast"/>
                              <w:rPr>
                                <w:rFonts w:ascii="Arial Rounded MT Bold" w:eastAsia="Times New Roman" w:hAnsi="Arial Rounded MT Bold" w:cs="Arial"/>
                                <w:color w:val="FFFFFF" w:themeColor="background1"/>
                                <w:sz w:val="24"/>
                                <w:szCs w:val="24"/>
                                <w:bdr w:val="none" w:sz="0" w:space="0" w:color="auto" w:frame="1"/>
                                <w:lang w:val="en-NG" w:eastAsia="en-NG"/>
                              </w:rPr>
                            </w:pPr>
                            <w:r w:rsidRPr="00BA3A49">
                              <w:rPr>
                                <w:rFonts w:ascii="Arial Rounded MT Bold" w:eastAsia="Times New Roman" w:hAnsi="Arial Rounded MT Bold" w:cs="Arial"/>
                                <w:color w:val="FFFFFF" w:themeColor="background1"/>
                                <w:sz w:val="24"/>
                                <w:szCs w:val="24"/>
                                <w:bdr w:val="none" w:sz="0" w:space="0" w:color="auto" w:frame="1"/>
                                <w:lang w:val="en-NG" w:eastAsia="en-NG"/>
                              </w:rPr>
                              <w:t>Developed a mobile application called Ajo (Freelance Project) to facilitate saving schemes amongst groups. Utilized Flutter for cross-platform development and implemented features for managing group contributions,</w:t>
                            </w:r>
                          </w:p>
                          <w:p w14:paraId="451C0AF6" w14:textId="481672ED" w:rsidR="00CE6DC5" w:rsidRPr="00BA3A49" w:rsidRDefault="00CE6DC5" w:rsidP="00CE6DC5">
                            <w:pPr>
                              <w:spacing w:after="0" w:line="420" w:lineRule="atLeast"/>
                              <w:rPr>
                                <w:rFonts w:ascii="Arial Rounded MT Bold" w:eastAsia="Times New Roman" w:hAnsi="Arial Rounded MT Bold" w:cs="Arial"/>
                                <w:color w:val="FFFFFF" w:themeColor="background1"/>
                                <w:sz w:val="24"/>
                                <w:szCs w:val="24"/>
                                <w:bdr w:val="none" w:sz="0" w:space="0" w:color="auto" w:frame="1"/>
                                <w:lang w:val="en-NG" w:eastAsia="en-NG"/>
                              </w:rPr>
                            </w:pPr>
                            <w:r w:rsidRPr="00BA3A49">
                              <w:rPr>
                                <w:rFonts w:ascii="Arial Rounded MT Bold" w:eastAsia="Times New Roman" w:hAnsi="Arial Rounded MT Bold" w:cs="Arial"/>
                                <w:color w:val="FFFFFF" w:themeColor="background1"/>
                                <w:sz w:val="24"/>
                                <w:szCs w:val="24"/>
                                <w:bdr w:val="none" w:sz="0" w:space="0" w:color="auto" w:frame="1"/>
                                <w:lang w:val="en-NG" w:eastAsia="en-NG"/>
                              </w:rPr>
                              <w:t xml:space="preserve"> tracking progress, and ensuring transparency</w:t>
                            </w:r>
                          </w:p>
                          <w:p w14:paraId="175D69C3" w14:textId="77777777" w:rsidR="00CE6DC5" w:rsidRPr="00BA3A49" w:rsidRDefault="00CE6DC5" w:rsidP="00CE6DC5">
                            <w:pPr>
                              <w:spacing w:after="0" w:line="420" w:lineRule="atLeast"/>
                              <w:rPr>
                                <w:rFonts w:ascii="Arial Rounded MT Bold" w:eastAsia="Times New Roman" w:hAnsi="Arial Rounded MT Bold" w:cs="Arial"/>
                                <w:color w:val="FFFFFF" w:themeColor="background1"/>
                                <w:sz w:val="24"/>
                                <w:szCs w:val="24"/>
                                <w:lang w:val="en-NG" w:eastAsia="en-NG"/>
                              </w:rPr>
                            </w:pPr>
                          </w:p>
                          <w:p w14:paraId="5FDD67D1" w14:textId="73C0AB81" w:rsidR="00CE6DC5" w:rsidRPr="00BA3A49" w:rsidRDefault="00CE6DC5" w:rsidP="00CE6DC5">
                            <w:pPr>
                              <w:spacing w:after="0" w:line="420" w:lineRule="atLeast"/>
                              <w:rPr>
                                <w:rFonts w:ascii="Arial Rounded MT Bold" w:eastAsia="Times New Roman" w:hAnsi="Arial Rounded MT Bold" w:cs="Arial"/>
                                <w:color w:val="FFFFFF" w:themeColor="background1"/>
                                <w:sz w:val="24"/>
                                <w:szCs w:val="24"/>
                                <w:lang w:val="en-NG" w:eastAsia="en-NG"/>
                              </w:rPr>
                            </w:pPr>
                            <w:r w:rsidRPr="00BA3A49">
                              <w:rPr>
                                <w:rFonts w:ascii="Arial Rounded MT Bold" w:eastAsia="Times New Roman" w:hAnsi="Arial Rounded MT Bold" w:cs="Arial"/>
                                <w:color w:val="FFFFFF" w:themeColor="background1"/>
                                <w:sz w:val="24"/>
                                <w:szCs w:val="24"/>
                                <w:bdr w:val="none" w:sz="0" w:space="0" w:color="auto" w:frame="1"/>
                                <w:lang w:val="en-NG" w:eastAsia="en-NG"/>
                              </w:rPr>
                              <w:t>Designed and built a web-based farm management system for Agric World Ltd (Freelance Project). Utilized python to create functionalities for tracking crops, managing inventory, and generating reports.</w:t>
                            </w:r>
                            <w:r w:rsidR="00BA3A49" w:rsidRPr="00BA3A49">
                              <w:rPr>
                                <w:rFonts w:ascii="Arial Rounded MT Bold" w:eastAsia="Times New Roman" w:hAnsi="Arial Rounded MT Bold" w:cs="Arial"/>
                                <w:color w:val="FFFFFF" w:themeColor="background1"/>
                                <w:sz w:val="24"/>
                                <w:szCs w:val="24"/>
                                <w:bdr w:val="none" w:sz="0" w:space="0" w:color="auto" w:frame="1"/>
                                <w:lang w:val="en-NG" w:eastAsia="en-NG"/>
                              </w:rPr>
                              <w:t xml:space="preserve"> And others</w:t>
                            </w:r>
                          </w:p>
                          <w:p w14:paraId="450C3FE2" w14:textId="77777777" w:rsidR="00CE6DC5" w:rsidRPr="00BA3A49" w:rsidRDefault="00CE6DC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A3A49" w:rsidRPr="00BA3A49" w14:paraId="3989EB0D" w14:textId="77777777" w:rsidTr="0054682B">
        <w:trPr>
          <w:trHeight w:val="4176"/>
        </w:trPr>
        <w:tc>
          <w:tcPr>
            <w:tcW w:w="3600" w:type="dxa"/>
            <w:tcBorders>
              <w:bottom w:val="single" w:sz="8" w:space="0" w:color="94B6D2" w:themeColor="accent1"/>
            </w:tcBorders>
          </w:tcPr>
          <w:p w14:paraId="61792124" w14:textId="7827CC0D" w:rsidR="0054682B" w:rsidRPr="00BA3A49" w:rsidRDefault="00CE6DC5" w:rsidP="0054682B">
            <w:pPr>
              <w:pStyle w:val="Title"/>
              <w:rPr>
                <w:sz w:val="56"/>
                <w:szCs w:val="56"/>
              </w:rPr>
            </w:pPr>
            <w:r w:rsidRPr="00BA3A49">
              <w:rPr>
                <w:sz w:val="56"/>
                <w:szCs w:val="56"/>
              </w:rPr>
              <w:t>ogar      emmanuel</w:t>
            </w:r>
          </w:p>
          <w:p w14:paraId="320D8040" w14:textId="09F75DF7" w:rsidR="00CE6DC5" w:rsidRPr="00BA3A49" w:rsidRDefault="00CE6DC5" w:rsidP="00CE6DC5">
            <w:pPr>
              <w:rPr>
                <w:color w:val="000000" w:themeColor="text1"/>
              </w:rPr>
            </w:pPr>
          </w:p>
          <w:p w14:paraId="7EF95550" w14:textId="1E67DD9D" w:rsidR="0054682B" w:rsidRPr="00BA3A49" w:rsidRDefault="00CE6DC5" w:rsidP="0054682B">
            <w:pPr>
              <w:pStyle w:val="Subtitle"/>
              <w:rPr>
                <w:rFonts w:ascii="Arial Rounded MT Bold" w:hAnsi="Arial Rounded MT Bold"/>
                <w:b/>
                <w:bCs/>
                <w:spacing w:val="1"/>
                <w:w w:val="97"/>
                <w:sz w:val="56"/>
                <w:szCs w:val="56"/>
              </w:rPr>
            </w:pPr>
            <w:r w:rsidRPr="00BA3A49">
              <w:rPr>
                <w:rFonts w:ascii="Arial Rounded MT Bold" w:hAnsi="Arial Rounded MT Bold"/>
                <w:b/>
                <w:bCs/>
                <w:spacing w:val="0"/>
                <w:w w:val="42"/>
                <w:sz w:val="56"/>
                <w:szCs w:val="56"/>
              </w:rPr>
              <w:t>Software Enginee</w:t>
            </w:r>
            <w:r w:rsidRPr="00BA3A49">
              <w:rPr>
                <w:rFonts w:ascii="Arial Rounded MT Bold" w:hAnsi="Arial Rounded MT Bold"/>
                <w:b/>
                <w:bCs/>
                <w:spacing w:val="34"/>
                <w:w w:val="42"/>
                <w:sz w:val="56"/>
                <w:szCs w:val="56"/>
              </w:rPr>
              <w:t>r</w:t>
            </w:r>
          </w:p>
          <w:p w14:paraId="3E4AEC34" w14:textId="77777777" w:rsidR="0054682B" w:rsidRPr="00BA3A49" w:rsidRDefault="0054682B" w:rsidP="0054682B">
            <w:pPr>
              <w:rPr>
                <w:color w:val="000000" w:themeColor="text1"/>
              </w:rPr>
            </w:pPr>
          </w:p>
          <w:sdt>
            <w:sdtPr>
              <w:rPr>
                <w:color w:val="000000" w:themeColor="text1"/>
              </w:rPr>
              <w:id w:val="-1954003311"/>
              <w:placeholder>
                <w:docPart w:val="A31A244E3D194D94B0F4C0863AE4F47D"/>
              </w:placeholder>
              <w:temporary/>
              <w:showingPlcHdr/>
              <w15:appearance w15:val="hidden"/>
            </w:sdtPr>
            <w:sdtContent>
              <w:p w14:paraId="5B545065" w14:textId="77777777" w:rsidR="0054682B" w:rsidRPr="00BA3A49" w:rsidRDefault="0054682B" w:rsidP="0054682B">
                <w:pPr>
                  <w:pStyle w:val="Heading2"/>
                  <w:rPr>
                    <w:rStyle w:val="Hyperlink"/>
                    <w:color w:val="000000" w:themeColor="text1"/>
                    <w:u w:val="none"/>
                  </w:rPr>
                </w:pPr>
                <w:r w:rsidRPr="00BA3A49">
                  <w:rPr>
                    <w:rStyle w:val="Heading2Char"/>
                    <w:b/>
                    <w:bCs/>
                    <w:caps/>
                    <w:color w:val="000000" w:themeColor="text1"/>
                  </w:rPr>
                  <w:t>CONTACT</w:t>
                </w:r>
              </w:p>
            </w:sdtContent>
          </w:sdt>
        </w:tc>
        <w:tc>
          <w:tcPr>
            <w:tcW w:w="720" w:type="dxa"/>
            <w:vMerge w:val="restart"/>
          </w:tcPr>
          <w:p w14:paraId="4C9D13CC" w14:textId="77777777" w:rsidR="0054682B" w:rsidRPr="00BA3A49" w:rsidRDefault="0054682B" w:rsidP="000C45FF">
            <w:pPr>
              <w:tabs>
                <w:tab w:val="left" w:pos="990"/>
              </w:tabs>
              <w:rPr>
                <w:color w:val="F2F2F2" w:themeColor="background1" w:themeShade="F2"/>
              </w:rPr>
            </w:pPr>
          </w:p>
        </w:tc>
        <w:tc>
          <w:tcPr>
            <w:tcW w:w="6470" w:type="dxa"/>
            <w:vMerge/>
          </w:tcPr>
          <w:p w14:paraId="410D6289" w14:textId="77777777" w:rsidR="0054682B" w:rsidRPr="00BA3A49" w:rsidRDefault="0054682B" w:rsidP="004D3011">
            <w:pPr>
              <w:rPr>
                <w:color w:val="F2F2F2" w:themeColor="background1" w:themeShade="F2"/>
              </w:rPr>
            </w:pPr>
          </w:p>
        </w:tc>
      </w:tr>
      <w:tr w:rsidR="0054682B" w:rsidRPr="00BA3A49" w14:paraId="28A03EB5" w14:textId="77777777" w:rsidTr="0054682B">
        <w:trPr>
          <w:trHeight w:val="4752"/>
        </w:trPr>
        <w:tc>
          <w:tcPr>
            <w:tcW w:w="3600" w:type="dxa"/>
            <w:tcBorders>
              <w:top w:val="single" w:sz="8" w:space="0" w:color="94B6D2" w:themeColor="accent1"/>
            </w:tcBorders>
          </w:tcPr>
          <w:sdt>
            <w:sdtPr>
              <w:rPr>
                <w:color w:val="000000" w:themeColor="text1"/>
              </w:rPr>
              <w:id w:val="1111563247"/>
              <w:placeholder>
                <w:docPart w:val="39589E21662F4776B4CEE07DDF09D5EF"/>
              </w:placeholder>
              <w:temporary/>
              <w:showingPlcHdr/>
              <w15:appearance w15:val="hidden"/>
            </w:sdtPr>
            <w:sdtContent>
              <w:p w14:paraId="7B0B1DEC" w14:textId="77777777" w:rsidR="0054682B" w:rsidRPr="00BA3A49" w:rsidRDefault="0054682B" w:rsidP="0054682B">
                <w:pPr>
                  <w:pStyle w:val="ContactDetails"/>
                  <w:rPr>
                    <w:color w:val="000000" w:themeColor="text1"/>
                  </w:rPr>
                </w:pPr>
                <w:r w:rsidRPr="00BA3A49">
                  <w:rPr>
                    <w:color w:val="000000" w:themeColor="text1"/>
                  </w:rPr>
                  <w:t>PHONE:</w:t>
                </w:r>
              </w:p>
            </w:sdtContent>
          </w:sdt>
          <w:p w14:paraId="7487DC85" w14:textId="01BA1407" w:rsidR="0054682B" w:rsidRPr="00BA3A49" w:rsidRDefault="00CE6DC5" w:rsidP="0054682B">
            <w:pPr>
              <w:pStyle w:val="ContactDetails"/>
              <w:rPr>
                <w:color w:val="000000" w:themeColor="text1"/>
              </w:rPr>
            </w:pPr>
            <w:r w:rsidRPr="00BA3A49">
              <w:rPr>
                <w:color w:val="000000" w:themeColor="text1"/>
              </w:rPr>
              <w:t>+234 8128733090</w:t>
            </w:r>
          </w:p>
          <w:p w14:paraId="1B23C8D7" w14:textId="77777777" w:rsidR="0054682B" w:rsidRPr="00BA3A49" w:rsidRDefault="0054682B" w:rsidP="0054682B">
            <w:pPr>
              <w:pStyle w:val="NoSpacing"/>
              <w:rPr>
                <w:color w:val="000000" w:themeColor="text1"/>
              </w:rPr>
            </w:pPr>
          </w:p>
          <w:sdt>
            <w:sdtPr>
              <w:rPr>
                <w:color w:val="000000" w:themeColor="text1"/>
              </w:rPr>
              <w:id w:val="67859272"/>
              <w:placeholder>
                <w:docPart w:val="5571E6F95F5C4E2590D6A58000D793F8"/>
              </w:placeholder>
              <w:temporary/>
              <w:showingPlcHdr/>
              <w15:appearance w15:val="hidden"/>
            </w:sdtPr>
            <w:sdtContent>
              <w:p w14:paraId="46DC9096" w14:textId="77777777" w:rsidR="0054682B" w:rsidRPr="00BA3A49" w:rsidRDefault="0054682B" w:rsidP="0054682B">
                <w:pPr>
                  <w:pStyle w:val="ContactDetails"/>
                  <w:rPr>
                    <w:color w:val="000000" w:themeColor="text1"/>
                  </w:rPr>
                </w:pPr>
                <w:r w:rsidRPr="00BA3A49">
                  <w:rPr>
                    <w:color w:val="000000" w:themeColor="text1"/>
                  </w:rPr>
                  <w:t>WEBSITE:</w:t>
                </w:r>
              </w:p>
            </w:sdtContent>
          </w:sdt>
          <w:p w14:paraId="16A391FA" w14:textId="5BA1259C" w:rsidR="0054682B" w:rsidRPr="00BA3A49" w:rsidRDefault="00CE6DC5" w:rsidP="0054682B">
            <w:pPr>
              <w:pStyle w:val="ContactDetails"/>
              <w:rPr>
                <w:color w:val="000000" w:themeColor="text1"/>
                <w:u w:val="single"/>
              </w:rPr>
            </w:pPr>
            <w:r w:rsidRPr="00BA3A49">
              <w:rPr>
                <w:color w:val="000000" w:themeColor="text1"/>
                <w:u w:val="single"/>
              </w:rPr>
              <w:t>graylabs.com</w:t>
            </w:r>
          </w:p>
          <w:p w14:paraId="1C23E23D" w14:textId="77777777" w:rsidR="0054682B" w:rsidRPr="00BA3A49" w:rsidRDefault="0054682B" w:rsidP="0054682B">
            <w:pPr>
              <w:pStyle w:val="NoSpacing"/>
              <w:rPr>
                <w:color w:val="000000" w:themeColor="text1"/>
              </w:rPr>
            </w:pPr>
          </w:p>
          <w:sdt>
            <w:sdtPr>
              <w:rPr>
                <w:color w:val="000000" w:themeColor="text1"/>
              </w:rPr>
              <w:id w:val="-240260293"/>
              <w:placeholder>
                <w:docPart w:val="77F6325ADF8147B3A39CE9991941EF89"/>
              </w:placeholder>
              <w:temporary/>
              <w:showingPlcHdr/>
              <w15:appearance w15:val="hidden"/>
            </w:sdtPr>
            <w:sdtContent>
              <w:p w14:paraId="27AAFD67" w14:textId="77777777" w:rsidR="0054682B" w:rsidRPr="00BA3A49" w:rsidRDefault="0054682B" w:rsidP="0054682B">
                <w:pPr>
                  <w:pStyle w:val="ContactDetails"/>
                  <w:rPr>
                    <w:color w:val="000000" w:themeColor="text1"/>
                  </w:rPr>
                </w:pPr>
                <w:r w:rsidRPr="00BA3A49">
                  <w:rPr>
                    <w:color w:val="000000" w:themeColor="text1"/>
                  </w:rPr>
                  <w:t>EMAIL:</w:t>
                </w:r>
              </w:p>
            </w:sdtContent>
          </w:sdt>
          <w:p w14:paraId="30B4D8E6" w14:textId="51D451FD" w:rsidR="0054682B" w:rsidRPr="00BA3A49" w:rsidRDefault="00BA3A49" w:rsidP="0054682B">
            <w:pPr>
              <w:pStyle w:val="ContactDetails"/>
              <w:rPr>
                <w:rStyle w:val="Hyperlink"/>
                <w:color w:val="000000" w:themeColor="text1"/>
                <w:sz w:val="24"/>
                <w:szCs w:val="24"/>
              </w:rPr>
            </w:pPr>
            <w:hyperlink r:id="rId12" w:history="1">
              <w:r w:rsidRPr="00BA3A49">
                <w:rPr>
                  <w:rStyle w:val="Hyperlink"/>
                  <w:color w:val="000000" w:themeColor="text1"/>
                  <w:sz w:val="24"/>
                  <w:szCs w:val="24"/>
                </w:rPr>
                <w:t>okongoremmanuelanthony@gmail.com</w:t>
              </w:r>
            </w:hyperlink>
          </w:p>
          <w:p w14:paraId="4DEB5B1D" w14:textId="77777777" w:rsidR="00BA3A49" w:rsidRPr="00BA3A49" w:rsidRDefault="00BA3A49" w:rsidP="0054682B">
            <w:pPr>
              <w:pStyle w:val="ContactDetails"/>
              <w:rPr>
                <w:rStyle w:val="Hyperlink"/>
                <w:color w:val="000000" w:themeColor="text1"/>
                <w:sz w:val="24"/>
                <w:szCs w:val="24"/>
              </w:rPr>
            </w:pPr>
          </w:p>
          <w:p w14:paraId="4B09453C" w14:textId="77777777" w:rsidR="00BA3A49" w:rsidRPr="00BA3A49" w:rsidRDefault="00BA3A49" w:rsidP="0054682B">
            <w:pPr>
              <w:pStyle w:val="ContactDetails"/>
              <w:rPr>
                <w:rStyle w:val="Hyperlink"/>
                <w:color w:val="000000" w:themeColor="text1"/>
              </w:rPr>
            </w:pPr>
            <w:r w:rsidRPr="00BA3A49">
              <w:rPr>
                <w:rStyle w:val="Hyperlink"/>
                <w:color w:val="000000" w:themeColor="text1"/>
              </w:rPr>
              <w:t>Github:</w:t>
            </w:r>
          </w:p>
          <w:p w14:paraId="65C81795" w14:textId="78491208" w:rsidR="00BA3A49" w:rsidRPr="00BA3A49" w:rsidRDefault="00BA3A49" w:rsidP="0054682B">
            <w:pPr>
              <w:pStyle w:val="ContactDetails"/>
              <w:rPr>
                <w:color w:val="000000" w:themeColor="text1"/>
                <w:sz w:val="24"/>
                <w:szCs w:val="24"/>
              </w:rPr>
            </w:pPr>
            <w:r w:rsidRPr="00BA3A49">
              <w:rPr>
                <w:rStyle w:val="Hyperlink"/>
                <w:color w:val="000000" w:themeColor="text1"/>
              </w:rPr>
              <w:t>Github.com/okongor</w:t>
            </w:r>
          </w:p>
        </w:tc>
        <w:tc>
          <w:tcPr>
            <w:tcW w:w="720" w:type="dxa"/>
            <w:vMerge/>
          </w:tcPr>
          <w:p w14:paraId="483D8DB0" w14:textId="77777777" w:rsidR="0054682B" w:rsidRPr="00BA3A49" w:rsidRDefault="0054682B" w:rsidP="000C45FF">
            <w:pPr>
              <w:tabs>
                <w:tab w:val="left" w:pos="990"/>
              </w:tabs>
              <w:rPr>
                <w:color w:val="F2F2F2" w:themeColor="background1" w:themeShade="F2"/>
              </w:rPr>
            </w:pPr>
          </w:p>
        </w:tc>
        <w:tc>
          <w:tcPr>
            <w:tcW w:w="6470" w:type="dxa"/>
            <w:vMerge/>
          </w:tcPr>
          <w:p w14:paraId="7C717B9D" w14:textId="77777777" w:rsidR="0054682B" w:rsidRPr="00BA3A49" w:rsidRDefault="0054682B" w:rsidP="004D3011">
            <w:pPr>
              <w:rPr>
                <w:color w:val="F2F2F2" w:themeColor="background1" w:themeShade="F2"/>
              </w:rPr>
            </w:pPr>
          </w:p>
        </w:tc>
      </w:tr>
    </w:tbl>
    <w:p w14:paraId="26926538" w14:textId="77777777" w:rsidR="00DD533E" w:rsidRPr="00BA3A49" w:rsidRDefault="00DD533E" w:rsidP="00846D4F">
      <w:pPr>
        <w:tabs>
          <w:tab w:val="left" w:pos="990"/>
        </w:tabs>
        <w:spacing w:after="0"/>
        <w:rPr>
          <w:color w:val="F2F2F2" w:themeColor="background1" w:themeShade="F2"/>
          <w:sz w:val="8"/>
        </w:rPr>
      </w:pPr>
    </w:p>
    <w:sectPr w:rsidR="00DD533E" w:rsidRPr="00BA3A49" w:rsidSect="0054682B"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35A91" w14:textId="77777777" w:rsidR="00FF2DA3" w:rsidRDefault="00FF2DA3" w:rsidP="000C45FF">
      <w:r>
        <w:separator/>
      </w:r>
    </w:p>
  </w:endnote>
  <w:endnote w:type="continuationSeparator" w:id="0">
    <w:p w14:paraId="4612EBA2" w14:textId="77777777" w:rsidR="00FF2DA3" w:rsidRDefault="00FF2DA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091FA" w14:textId="77777777" w:rsidR="00FF2DA3" w:rsidRDefault="00FF2DA3" w:rsidP="000C45FF">
      <w:r>
        <w:separator/>
      </w:r>
    </w:p>
  </w:footnote>
  <w:footnote w:type="continuationSeparator" w:id="0">
    <w:p w14:paraId="4DA0E9EE" w14:textId="77777777" w:rsidR="00FF2DA3" w:rsidRDefault="00FF2DA3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249DB"/>
    <w:multiLevelType w:val="multilevel"/>
    <w:tmpl w:val="53FC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35416"/>
    <w:multiLevelType w:val="hybridMultilevel"/>
    <w:tmpl w:val="403A723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FB0F38"/>
    <w:multiLevelType w:val="multilevel"/>
    <w:tmpl w:val="38FA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28297">
    <w:abstractNumId w:val="3"/>
  </w:num>
  <w:num w:numId="2" w16cid:durableId="1030187258">
    <w:abstractNumId w:val="2"/>
  </w:num>
  <w:num w:numId="3" w16cid:durableId="993487544">
    <w:abstractNumId w:val="0"/>
  </w:num>
  <w:num w:numId="4" w16cid:durableId="942420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C5"/>
    <w:rsid w:val="00036450"/>
    <w:rsid w:val="00061C84"/>
    <w:rsid w:val="000629D5"/>
    <w:rsid w:val="00076632"/>
    <w:rsid w:val="000C45FF"/>
    <w:rsid w:val="000E1755"/>
    <w:rsid w:val="000E3140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B515C"/>
    <w:rsid w:val="0030481B"/>
    <w:rsid w:val="004071FC"/>
    <w:rsid w:val="00445947"/>
    <w:rsid w:val="004813B3"/>
    <w:rsid w:val="00496591"/>
    <w:rsid w:val="004C63E4"/>
    <w:rsid w:val="004D3011"/>
    <w:rsid w:val="0054682B"/>
    <w:rsid w:val="005645EE"/>
    <w:rsid w:val="00572170"/>
    <w:rsid w:val="005B0408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7A1196"/>
    <w:rsid w:val="00802CA0"/>
    <w:rsid w:val="00846D4F"/>
    <w:rsid w:val="00854735"/>
    <w:rsid w:val="008C1736"/>
    <w:rsid w:val="00922D5C"/>
    <w:rsid w:val="009E7C63"/>
    <w:rsid w:val="00A10A67"/>
    <w:rsid w:val="00A2118D"/>
    <w:rsid w:val="00AD76E2"/>
    <w:rsid w:val="00B104A0"/>
    <w:rsid w:val="00B20152"/>
    <w:rsid w:val="00B70850"/>
    <w:rsid w:val="00BA3A49"/>
    <w:rsid w:val="00C066B6"/>
    <w:rsid w:val="00C37BA1"/>
    <w:rsid w:val="00C4674C"/>
    <w:rsid w:val="00C506CF"/>
    <w:rsid w:val="00C72BED"/>
    <w:rsid w:val="00C9578B"/>
    <w:rsid w:val="00CA562E"/>
    <w:rsid w:val="00CB2D30"/>
    <w:rsid w:val="00CE6DC5"/>
    <w:rsid w:val="00D2522B"/>
    <w:rsid w:val="00D82F2F"/>
    <w:rsid w:val="00DA694B"/>
    <w:rsid w:val="00DD172A"/>
    <w:rsid w:val="00DD533E"/>
    <w:rsid w:val="00E25A26"/>
    <w:rsid w:val="00E55D74"/>
    <w:rsid w:val="00E866EC"/>
    <w:rsid w:val="00E93B74"/>
    <w:rsid w:val="00EB3A62"/>
    <w:rsid w:val="00ED7DA2"/>
    <w:rsid w:val="00F60274"/>
    <w:rsid w:val="00F72E33"/>
    <w:rsid w:val="00F77FB9"/>
    <w:rsid w:val="00FB068F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5392C"/>
  <w14:defaultImageDpi w14:val="32767"/>
  <w15:chartTrackingRefBased/>
  <w15:docId w15:val="{01100710-DCCC-4378-933F-0957FCBC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682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82B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CE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okongoremmanuelanthony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\AppData\Local\Microsoft\Office\16.0\DTS\en-NG%7bAA49E347-42C7-4B0A-8464-C1D9007CE0F5%7d\%7b7158324B-42D7-482E-8956-7D52453F9043%7dtf889242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31A244E3D194D94B0F4C0863AE4F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B161B-FC44-4854-8DA4-79834FCA74FA}"/>
      </w:docPartPr>
      <w:docPartBody>
        <w:p w:rsidR="004A57F3" w:rsidRDefault="00000000">
          <w:pPr>
            <w:pStyle w:val="A31A244E3D194D94B0F4C0863AE4F47D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39589E21662F4776B4CEE07DDF09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42B69-4363-45A7-9E17-542DAA3EAA67}"/>
      </w:docPartPr>
      <w:docPartBody>
        <w:p w:rsidR="004A57F3" w:rsidRDefault="00000000">
          <w:pPr>
            <w:pStyle w:val="39589E21662F4776B4CEE07DDF09D5EF"/>
          </w:pPr>
          <w:r w:rsidRPr="004D3011">
            <w:t>PHONE:</w:t>
          </w:r>
        </w:p>
      </w:docPartBody>
    </w:docPart>
    <w:docPart>
      <w:docPartPr>
        <w:name w:val="5571E6F95F5C4E2590D6A58000D79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5C1C9-AE90-4A95-AD8E-9A476D09FDC4}"/>
      </w:docPartPr>
      <w:docPartBody>
        <w:p w:rsidR="004A57F3" w:rsidRDefault="00000000">
          <w:pPr>
            <w:pStyle w:val="5571E6F95F5C4E2590D6A58000D793F8"/>
          </w:pPr>
          <w:r w:rsidRPr="004D3011">
            <w:t>WEBSITE:</w:t>
          </w:r>
        </w:p>
      </w:docPartBody>
    </w:docPart>
    <w:docPart>
      <w:docPartPr>
        <w:name w:val="77F6325ADF8147B3A39CE9991941E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5CAFA-D31D-411D-8FBE-DDABA55B873F}"/>
      </w:docPartPr>
      <w:docPartBody>
        <w:p w:rsidR="004A57F3" w:rsidRDefault="00000000">
          <w:pPr>
            <w:pStyle w:val="77F6325ADF8147B3A39CE9991941EF89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96982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F3"/>
    <w:rsid w:val="000E3140"/>
    <w:rsid w:val="004A57F3"/>
    <w:rsid w:val="00EA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en-N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kern w:val="0"/>
      <w:szCs w:val="2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A31A244E3D194D94B0F4C0863AE4F47D">
    <w:name w:val="A31A244E3D194D94B0F4C0863AE4F47D"/>
  </w:style>
  <w:style w:type="paragraph" w:customStyle="1" w:styleId="39589E21662F4776B4CEE07DDF09D5EF">
    <w:name w:val="39589E21662F4776B4CEE07DDF09D5EF"/>
  </w:style>
  <w:style w:type="paragraph" w:customStyle="1" w:styleId="5571E6F95F5C4E2590D6A58000D793F8">
    <w:name w:val="5571E6F95F5C4E2590D6A58000D793F8"/>
  </w:style>
  <w:style w:type="paragraph" w:customStyle="1" w:styleId="77F6325ADF8147B3A39CE9991941EF89">
    <w:name w:val="77F6325ADF8147B3A39CE9991941EF89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201DA20-039D-490E-8E96-79665F006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87ACA6-A0F1-41C4-81F2-B19987C180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0A64BE-E0D0-4F48-8829-3D1D41105D6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{7158324B-42D7-482E-8956-7D52453F9043}tf88924273_win32</Template>
  <TotalTime>142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emmyanton4real@outlook.com</cp:lastModifiedBy>
  <cp:revision>3</cp:revision>
  <cp:lastPrinted>2024-08-08T19:25:00Z</cp:lastPrinted>
  <dcterms:created xsi:type="dcterms:W3CDTF">2024-05-09T04:36:00Z</dcterms:created>
  <dcterms:modified xsi:type="dcterms:W3CDTF">2024-08-09T10:53:00Z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